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/>
      </w:tblPr>
      <w:tblGrid>
        <w:gridCol w:w="2257"/>
        <w:gridCol w:w="5933"/>
      </w:tblGrid>
      <w:tr w:rsidR="008D569A" w:rsidRPr="007A6099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8E7400" w:rsidP="008E7400">
            <w:pPr>
              <w:pStyle w:val="InfoBlue"/>
              <w:rPr>
                <w:rFonts w:ascii="Arial" w:hAnsi="Arial" w:cs="Arial"/>
              </w:rPr>
            </w:pPr>
            <w:r w:rsidRPr="008E7400">
              <w:t xml:space="preserve">Gerenciamento das Tecnologias da Informação e Comunicação das Escolas Públicas </w:t>
            </w:r>
            <w:r w:rsidRPr="008E7400">
              <w:rPr>
                <w:rFonts w:eastAsia="Arial"/>
              </w:rPr>
              <w:t xml:space="preserve">– </w:t>
            </w:r>
            <w:r w:rsidRPr="008E7400">
              <w:t>Sistema</w:t>
            </w:r>
            <w:r w:rsidRPr="008E7400">
              <w:rPr>
                <w:rFonts w:eastAsia="Arial"/>
              </w:rPr>
              <w:t xml:space="preserve"> </w:t>
            </w:r>
            <w:proofErr w:type="spellStart"/>
            <w:proofErr w:type="gramStart"/>
            <w:r w:rsidRPr="008E7400">
              <w:t>AgTic</w:t>
            </w:r>
            <w:proofErr w:type="spellEnd"/>
            <w:proofErr w:type="gramEnd"/>
          </w:p>
        </w:tc>
      </w:tr>
      <w:tr w:rsidR="008E7400" w:rsidRPr="007A609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8E7400" w:rsidP="00167D26">
            <w:pPr>
              <w:snapToGrid w:val="0"/>
              <w:rPr>
                <w:sz w:val="18"/>
                <w:lang w:val="pt-BR"/>
              </w:rPr>
            </w:pPr>
            <w:r w:rsidRPr="008E7400">
              <w:rPr>
                <w:sz w:val="18"/>
                <w:lang w:val="pt-BR"/>
              </w:rPr>
              <w:t>Caio Higo Teixeira Carvalho Lima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8E7400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Antonio Claudiano </w:t>
            </w:r>
            <w:proofErr w:type="spellStart"/>
            <w:r>
              <w:rPr>
                <w:sz w:val="18"/>
              </w:rPr>
              <w:t>Matias</w:t>
            </w:r>
            <w:proofErr w:type="spellEnd"/>
            <w:r>
              <w:rPr>
                <w:sz w:val="18"/>
              </w:rPr>
              <w:t xml:space="preserve"> Oliveira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8E7400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Edivaldo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Barbosa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Marinho</w:t>
            </w:r>
            <w:proofErr w:type="spellEnd"/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C77BC8" w:rsidRDefault="00CF3022" w:rsidP="008E7400">
      <w:pPr>
        <w:pStyle w:val="InfoBlue"/>
      </w:pPr>
      <w:r>
        <w:t xml:space="preserve">Elaboração </w:t>
      </w:r>
      <w:r w:rsidR="00E770BE">
        <w:t>do documento</w:t>
      </w:r>
      <w:r>
        <w:t xml:space="preserve"> de Requisitos </w:t>
      </w:r>
    </w:p>
    <w:p w:rsidR="00CF3022" w:rsidRDefault="00CF3022" w:rsidP="00CF3022">
      <w:pPr>
        <w:pStyle w:val="Corpodetexto"/>
        <w:rPr>
          <w:lang w:val="pt-BR"/>
        </w:rPr>
      </w:pP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dos requisitos</w:t>
      </w:r>
    </w:p>
    <w:p w:rsidR="00E770BE" w:rsidRPr="00E770BE" w:rsidRDefault="00E770BE" w:rsidP="00E770BE">
      <w:pPr>
        <w:pStyle w:val="Corpodetexto"/>
        <w:ind w:left="0"/>
        <w:rPr>
          <w:sz w:val="24"/>
          <w:szCs w:val="24"/>
          <w:lang w:val="pt-BR"/>
        </w:rPr>
      </w:pPr>
      <w:r w:rsidRPr="00E770BE">
        <w:rPr>
          <w:sz w:val="24"/>
          <w:szCs w:val="24"/>
          <w:lang w:val="pt-BR"/>
        </w:rPr>
        <w:t>Elaboração de um cronograma mais refinado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 xml:space="preserve">Assunto </w:t>
      </w:r>
      <w:proofErr w:type="gramStart"/>
      <w:r>
        <w:rPr>
          <w:rFonts w:cs="Arial"/>
          <w:lang w:val="pt-BR"/>
        </w:rPr>
        <w:t>1</w:t>
      </w:r>
      <w:proofErr w:type="gramEnd"/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/>
      </w:tblPr>
      <w:tblGrid>
        <w:gridCol w:w="981"/>
        <w:gridCol w:w="7209"/>
      </w:tblGrid>
      <w:tr w:rsidR="00C77BC8" w:rsidRPr="007A609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CF3022">
              <w:t>Na opo</w:t>
            </w:r>
            <w:r w:rsidR="007A6099">
              <w:t xml:space="preserve">rtunidade foram descritas ações como aconteceria o </w:t>
            </w:r>
            <w:r w:rsidR="00CF3022">
              <w:t>levantamento de requisitos</w:t>
            </w:r>
            <w:r w:rsidR="007A6099">
              <w:t xml:space="preserve">, em sequência disposição por parte dos participantes da reunião, das informações iniciais referente à </w:t>
            </w:r>
            <w:proofErr w:type="spellStart"/>
            <w:r w:rsidR="007A6099">
              <w:t>elicitação</w:t>
            </w:r>
            <w:proofErr w:type="spellEnd"/>
            <w:r w:rsidR="007A6099">
              <w:t xml:space="preserve">. A diante discutimos as dependência para compor a </w:t>
            </w:r>
            <w:proofErr w:type="spellStart"/>
            <w:r w:rsidR="007A6099">
              <w:t>elicitação</w:t>
            </w:r>
            <w:proofErr w:type="spellEnd"/>
            <w:r w:rsidR="007A6099">
              <w:t xml:space="preserve"> dos requisitos fundamentais do projeto. O</w:t>
            </w:r>
            <w:r w:rsidR="00CF3022">
              <w:t xml:space="preserve"> documento de visão </w:t>
            </w:r>
            <w:r w:rsidR="007A6099">
              <w:t>contribuiu para uma a</w:t>
            </w:r>
            <w:r w:rsidR="00CF3022">
              <w:t xml:space="preserve">rgumentação </w:t>
            </w:r>
            <w:r w:rsidR="007A6099">
              <w:t>mais aprofundada dos</w:t>
            </w:r>
            <w:r w:rsidR="00CF3022">
              <w:t xml:space="preserve"> requisitos </w:t>
            </w:r>
            <w:r w:rsidR="007A6099">
              <w:t>necessários para a aplicação</w:t>
            </w:r>
            <w:r w:rsidR="00CF3022">
              <w:t xml:space="preserve">. </w:t>
            </w:r>
            <w:r w:rsidR="007A6099">
              <w:t xml:space="preserve">No encontro </w:t>
            </w:r>
            <w:proofErr w:type="spellStart"/>
            <w:r w:rsidR="007A6099">
              <w:t>estavão</w:t>
            </w:r>
            <w:proofErr w:type="spellEnd"/>
            <w:r w:rsidR="007A6099">
              <w:t xml:space="preserve"> presentes </w:t>
            </w:r>
            <w:r w:rsidR="00E770BE">
              <w:t>o</w:t>
            </w:r>
            <w:r w:rsidR="007A6099">
              <w:t xml:space="preserve">s </w:t>
            </w:r>
            <w:proofErr w:type="spellStart"/>
            <w:r w:rsidR="007A6099">
              <w:t>Stakeholds</w:t>
            </w:r>
            <w:proofErr w:type="spellEnd"/>
            <w:r w:rsidR="007A6099">
              <w:t xml:space="preserve"> do </w:t>
            </w:r>
            <w:proofErr w:type="gramStart"/>
            <w:r w:rsidR="007A6099">
              <w:t>negó</w:t>
            </w:r>
            <w:r w:rsidR="00E770BE">
              <w:t>cio ,</w:t>
            </w:r>
            <w:proofErr w:type="gramEnd"/>
            <w:r w:rsidR="00E770BE">
              <w:t xml:space="preserve"> que nos </w:t>
            </w:r>
            <w:r w:rsidR="007A6099">
              <w:t>auxilio</w:t>
            </w:r>
            <w:r w:rsidR="00E770BE">
              <w:t xml:space="preserve"> a refinar melhor esse documento.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E770BE">
              <w:t xml:space="preserve">Caio </w:t>
            </w:r>
            <w:proofErr w:type="spellStart"/>
            <w:proofErr w:type="gramStart"/>
            <w:r w:rsidR="00E770BE">
              <w:t>Higo</w:t>
            </w:r>
            <w:proofErr w:type="spellEnd"/>
            <w:r w:rsidR="00E770BE">
              <w:t xml:space="preserve"> ,</w:t>
            </w:r>
            <w:proofErr w:type="gramEnd"/>
            <w:r w:rsidR="00E770BE">
              <w:t xml:space="preserve"> Claudiano Matias, Edivaldo.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E770BE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15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/05/2013</w:t>
            </w:r>
          </w:p>
        </w:tc>
      </w:tr>
      <w:tr w:rsidR="00C77BC8" w:rsidRPr="007A609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Default="008E7400" w:rsidP="008E7400">
            <w:pPr>
              <w:pStyle w:val="Textotabela"/>
              <w:rPr>
                <w:color w:val="3366FF"/>
              </w:rPr>
            </w:pPr>
            <w:r>
              <w:t>Descrição da ação:</w:t>
            </w:r>
            <w:r w:rsidR="00E770BE">
              <w:t xml:space="preserve"> Após ver</w:t>
            </w:r>
            <w:r w:rsidR="007A6099">
              <w:t>ificar</w:t>
            </w:r>
            <w:r w:rsidR="00E770BE">
              <w:t xml:space="preserve"> que estava faltando um melhor cronograma para definir </w:t>
            </w:r>
            <w:proofErr w:type="gramStart"/>
            <w:r w:rsidR="00E770BE">
              <w:t>as atividade</w:t>
            </w:r>
            <w:proofErr w:type="gramEnd"/>
            <w:r w:rsidR="007A6099">
              <w:t xml:space="preserve"> com mais clareza,</w:t>
            </w:r>
            <w:r w:rsidR="00E770BE">
              <w:t xml:space="preserve"> foi lançado a proposta de se fazer um novo cronograma, visto que com as funcionalidade já bem encaminhadas poderíamos refinar melhor o </w:t>
            </w:r>
            <w:r w:rsidR="007A6099">
              <w:t>mesmo</w:t>
            </w:r>
            <w:r w:rsidR="00E770BE">
              <w:t>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 xml:space="preserve">Caio Higo </w:t>
            </w:r>
            <w:r w:rsidR="00E770BE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Teixeira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E770BE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16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/05/2013</w:t>
            </w:r>
          </w:p>
        </w:tc>
      </w:tr>
      <w:tr w:rsidR="00C77BC8" w:rsidRPr="007A609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7A609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900" w:rsidRDefault="008A7900">
      <w:r>
        <w:separator/>
      </w:r>
    </w:p>
  </w:endnote>
  <w:endnote w:type="continuationSeparator" w:id="0">
    <w:p w:rsidR="008A7900" w:rsidRDefault="008A7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0BE" w:rsidRDefault="00E770B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7A6099">
            <w:rPr>
              <w:noProof/>
              <w:sz w:val="18"/>
              <w:szCs w:val="18"/>
            </w:rPr>
            <w:t>2013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A6099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0BE" w:rsidRDefault="00E770B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900" w:rsidRDefault="008A7900">
      <w:r>
        <w:separator/>
      </w:r>
    </w:p>
  </w:footnote>
  <w:footnote w:type="continuationSeparator" w:id="0">
    <w:p w:rsidR="008A7900" w:rsidRDefault="008A79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0BE" w:rsidRDefault="00E770B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</w:t>
          </w:r>
          <w:proofErr w:type="spellStart"/>
          <w:r w:rsidRPr="0017395B">
            <w:rPr>
              <w:rFonts w:ascii="Arial" w:hAnsi="Arial" w:cs="Arial"/>
              <w:sz w:val="18"/>
              <w:szCs w:val="18"/>
            </w:rPr>
            <w:t>Relator</w:t>
          </w:r>
          <w:proofErr w:type="spellEnd"/>
          <w:r w:rsidRPr="0017395B">
            <w:rPr>
              <w:rFonts w:ascii="Arial" w:hAnsi="Arial" w:cs="Arial"/>
              <w:sz w:val="18"/>
              <w:szCs w:val="18"/>
            </w:rPr>
            <w:t>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4215D6">
            <w:rPr>
              <w:rFonts w:ascii="Arial" w:hAnsi="Arial" w:cs="Arial"/>
              <w:sz w:val="18"/>
              <w:szCs w:val="18"/>
            </w:rPr>
            <w:t>Edivaldo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lang w:val="pt-BR"/>
            </w:rPr>
            <w:t xml:space="preserve">Gerenciamento das Tecnologias da Informação e Comunicação das Escolas Públicas </w:t>
          </w:r>
          <w:r w:rsidRPr="004215D6">
            <w:rPr>
              <w:rFonts w:eastAsia="Arial"/>
              <w:lang w:val="pt-BR"/>
            </w:rPr>
            <w:t xml:space="preserve">– </w:t>
          </w:r>
          <w:r w:rsidRPr="004215D6">
            <w:rPr>
              <w:lang w:val="pt-BR"/>
            </w:rPr>
            <w:t>Sistema</w:t>
          </w:r>
          <w:r w:rsidRPr="004215D6">
            <w:rPr>
              <w:rFonts w:eastAsia="Arial"/>
              <w:lang w:val="pt-BR"/>
            </w:rPr>
            <w:t xml:space="preserve"> </w:t>
          </w:r>
          <w:proofErr w:type="spellStart"/>
          <w:proofErr w:type="gramStart"/>
          <w:r w:rsidRPr="004215D6">
            <w:rPr>
              <w:lang w:val="pt-BR"/>
            </w:rPr>
            <w:t>AgTic</w:t>
          </w:r>
          <w:proofErr w:type="spellEnd"/>
          <w:proofErr w:type="gram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E770BE">
            <w:rPr>
              <w:rFonts w:ascii="Arial" w:hAnsi="Arial" w:cs="Arial"/>
              <w:sz w:val="18"/>
              <w:szCs w:val="18"/>
              <w:lang w:val="pt-BR"/>
            </w:rPr>
            <w:t>14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/05/2013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0BE" w:rsidRDefault="00E770B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132B39"/>
    <w:rsid w:val="0008328D"/>
    <w:rsid w:val="00093BB5"/>
    <w:rsid w:val="00132B39"/>
    <w:rsid w:val="00132E68"/>
    <w:rsid w:val="0017395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Template-AtaReuniao.dot</Template>
  <TotalTime>8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Claudio</cp:lastModifiedBy>
  <cp:revision>2</cp:revision>
  <cp:lastPrinted>2001-03-15T17:26:00Z</cp:lastPrinted>
  <dcterms:created xsi:type="dcterms:W3CDTF">2013-05-17T23:59:00Z</dcterms:created>
  <dcterms:modified xsi:type="dcterms:W3CDTF">2013-05-17T23:59:00Z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